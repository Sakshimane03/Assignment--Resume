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4129D9E7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65721EF" w14:textId="372C4119" w:rsidR="007A0F44" w:rsidRPr="00565B06" w:rsidRDefault="00B544DD" w:rsidP="00174A87">
            <w:pPr>
              <w:pStyle w:val="Title"/>
            </w:pPr>
            <w:r>
              <w:t>sakshi</w:t>
            </w:r>
          </w:p>
          <w:p w14:paraId="67BDA88F" w14:textId="117403A5" w:rsidR="007A0F44" w:rsidRPr="00565B06" w:rsidRDefault="00B544DD" w:rsidP="00174A87">
            <w:pPr>
              <w:pStyle w:val="Subtitle"/>
            </w:pPr>
            <w:r>
              <w:t>mane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1F874E0" w14:textId="06029067" w:rsidR="007A0F44" w:rsidRDefault="00B45B5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0CCB005AA0E48198BE80E006D67AEF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544DD">
                  <w:t>Yamuna Niwas Bungalow No.4, Nasik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2050588" wp14:editId="35B1F44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6812C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A8AA09" w14:textId="120294F0" w:rsidR="007A0F44" w:rsidRDefault="00B45B5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131C30FEE244A20AA59D0044D67949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544DD">
                  <w:t>8421290166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6F4C7F2" wp14:editId="77A75053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42DE7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890146D" w14:textId="4847B60E" w:rsidR="007A0F44" w:rsidRDefault="00B45B5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1493FCA6C294CECAD10335370DD1F3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544DD">
                  <w:t>Sakshimane9999@gmail.com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8C16FF1" wp14:editId="5FF0710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D6B0B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A6C8ECA" w14:textId="28339BBD" w:rsidR="007A0F44" w:rsidRDefault="00B45B59" w:rsidP="00174A87">
            <w:pPr>
              <w:pStyle w:val="ContactInfo"/>
            </w:pPr>
            <w:sdt>
              <w:sdtPr>
                <w:rPr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E4920A847442411FAABD8A798EC909E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B544DD" w:rsidRPr="00B544DD">
                  <w:rPr>
                    <w:rFonts w:ascii="Segoe UI" w:hAnsi="Segoe UI" w:cs="Segoe UI"/>
                    <w:bdr w:val="none" w:sz="0" w:space="0" w:color="auto" w:frame="1"/>
                    <w:shd w:val="clear" w:color="auto" w:fill="FFFFFF"/>
                  </w:rPr>
                  <w:t>www.linkedin.com/in/sakshi-mane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62DED45" wp14:editId="4AF438F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42766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1AE9228" w14:textId="4FF7A58E" w:rsidR="007A0F44" w:rsidRPr="00565B06" w:rsidRDefault="00B45B59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691ECA6FA3A947108306B49D16CAA00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B97ED8">
                  <w:t>.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876788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D9956C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891F4F" wp14:editId="3282DBB6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E60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EA3AED1" w14:textId="77777777" w:rsidR="000E24AC" w:rsidRPr="00565B06" w:rsidRDefault="00B45B5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1033D57DD1D44B380E59A8E76AA395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3FB46A3" w14:textId="7479D606" w:rsidR="00A77B4D" w:rsidRPr="00565B06" w:rsidRDefault="00662C63" w:rsidP="007850D1">
      <w:r>
        <w:t>To Achieve Challenging Career and Looking for an opportunity</w:t>
      </w:r>
      <w:r w:rsidR="00AC5C25">
        <w:t xml:space="preserve"> to Contribute Effectively </w:t>
      </w:r>
      <w:proofErr w:type="gramStart"/>
      <w:r w:rsidR="00AC5C25">
        <w:t>For</w:t>
      </w:r>
      <w:proofErr w:type="gramEnd"/>
      <w:r w:rsidR="00AC5C25">
        <w:t xml:space="preserve"> the Growth of Organization which in turn Contributes to My Personal Growth.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71C0C2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9D1A26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33AFEE" wp14:editId="16F11CF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6019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A4FEBF5" w14:textId="77777777" w:rsidR="00A77B4D" w:rsidRPr="00565B06" w:rsidRDefault="00B45B5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AD76B3E655D4870BCA1190FD3EC23E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A0B9255" w14:textId="0016161E" w:rsidR="007C0E0E" w:rsidRPr="00565B06" w:rsidRDefault="00B544DD" w:rsidP="00B47E1E">
      <w:pPr>
        <w:pStyle w:val="Heading2"/>
      </w:pPr>
      <w:r>
        <w:t>Bachelor In Pharmacy</w:t>
      </w:r>
      <w:r w:rsidR="007C0E0E" w:rsidRPr="00565B06">
        <w:t xml:space="preserve"> | </w:t>
      </w:r>
      <w:r>
        <w:rPr>
          <w:rStyle w:val="Emphasis"/>
        </w:rPr>
        <w:t xml:space="preserve">R. G. Sapkal College </w:t>
      </w:r>
      <w:r w:rsidR="00FD4380">
        <w:rPr>
          <w:rStyle w:val="Emphasis"/>
        </w:rPr>
        <w:t>of</w:t>
      </w:r>
      <w:r>
        <w:rPr>
          <w:rStyle w:val="Emphasis"/>
        </w:rPr>
        <w:t xml:space="preserve"> Pharmacy</w:t>
      </w:r>
      <w:r w:rsidR="00FD4380">
        <w:rPr>
          <w:rStyle w:val="Emphasis"/>
        </w:rPr>
        <w:t xml:space="preserve">            </w:t>
      </w:r>
    </w:p>
    <w:p w14:paraId="68F99002" w14:textId="70FD9211" w:rsidR="007C0E0E" w:rsidRPr="00565B06" w:rsidRDefault="00B544DD" w:rsidP="004F199F">
      <w:pPr>
        <w:pStyle w:val="Heading3"/>
      </w:pPr>
      <w:r>
        <w:t>2018</w:t>
      </w:r>
      <w:r w:rsidR="007C0E0E" w:rsidRPr="00565B06">
        <w:t xml:space="preserve"> – </w:t>
      </w:r>
      <w:r>
        <w:t>Present</w:t>
      </w:r>
    </w:p>
    <w:p w14:paraId="4916815B" w14:textId="562F667F" w:rsidR="000E24AC" w:rsidRPr="00565B06" w:rsidRDefault="00B544DD" w:rsidP="007850D1">
      <w:r>
        <w:t>Relevant Coursework: Pharmaceutics, Pharmacovigilance, Pharm</w:t>
      </w:r>
      <w:r w:rsidR="00FD4380">
        <w:t xml:space="preserve">acy Practice, Pathophysiology, Biopharmaceutics. </w:t>
      </w:r>
    </w:p>
    <w:p w14:paraId="7F6D57B9" w14:textId="5ADDBA72" w:rsidR="007C0E0E" w:rsidRPr="00565B06" w:rsidRDefault="00FD4380" w:rsidP="00B47E1E">
      <w:pPr>
        <w:pStyle w:val="Heading2"/>
      </w:pPr>
      <w:r>
        <w:t>Higher Secondary Education (HSC)</w:t>
      </w:r>
      <w:r w:rsidR="007C0E0E" w:rsidRPr="00565B06">
        <w:t xml:space="preserve">| </w:t>
      </w:r>
      <w:r>
        <w:rPr>
          <w:rStyle w:val="Emphasis"/>
        </w:rPr>
        <w:t>University of Pune</w:t>
      </w:r>
    </w:p>
    <w:p w14:paraId="20CB41FB" w14:textId="53347063" w:rsidR="007C0E0E" w:rsidRPr="00565B06" w:rsidRDefault="00FD4380" w:rsidP="004F199F">
      <w:pPr>
        <w:pStyle w:val="Heading3"/>
      </w:pPr>
      <w:r>
        <w:t>2018</w:t>
      </w:r>
    </w:p>
    <w:p w14:paraId="30AEF1B5" w14:textId="6B2CF31A" w:rsidR="007C0E0E" w:rsidRDefault="00FD4380" w:rsidP="007C0E0E">
      <w:r>
        <w:t>Aggregates: 66.46%</w:t>
      </w:r>
    </w:p>
    <w:p w14:paraId="1526ABFC" w14:textId="7D2A4DB2" w:rsidR="00FD4380" w:rsidRPr="00565B06" w:rsidRDefault="00FD4380" w:rsidP="00FD4380">
      <w:pPr>
        <w:pStyle w:val="Heading2"/>
      </w:pPr>
      <w:r>
        <w:t>Secondary School Certificate (SSC)</w:t>
      </w:r>
      <w:r w:rsidRPr="00565B06">
        <w:t xml:space="preserve">| </w:t>
      </w:r>
      <w:r>
        <w:rPr>
          <w:rStyle w:val="Emphasis"/>
        </w:rPr>
        <w:t>University of Pune</w:t>
      </w:r>
    </w:p>
    <w:p w14:paraId="07A0A756" w14:textId="7F45AC31" w:rsidR="00FD4380" w:rsidRPr="00565B06" w:rsidRDefault="00FD4380" w:rsidP="00FD4380">
      <w:pPr>
        <w:pStyle w:val="Heading3"/>
      </w:pPr>
      <w:r>
        <w:t>201</w:t>
      </w:r>
      <w:r w:rsidR="00F53BAA">
        <w:t>6</w:t>
      </w:r>
    </w:p>
    <w:p w14:paraId="487C5A1F" w14:textId="34765FE6" w:rsidR="00FD4380" w:rsidRPr="00565B06" w:rsidRDefault="00FD4380" w:rsidP="007C0E0E">
      <w:r>
        <w:t xml:space="preserve">Aggregates: </w:t>
      </w:r>
      <w:r w:rsidR="00F53BAA">
        <w:t>80.00%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3A7D2D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7B771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F22CD1" wp14:editId="77AE210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074E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59441AA" w14:textId="77777777" w:rsidR="005E088C" w:rsidRPr="00565B06" w:rsidRDefault="00B45B5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9819BCD0E904F618878D9E0D7A8AEA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850C29A" w14:textId="245828D3" w:rsidR="005E088C" w:rsidRPr="00565B06" w:rsidRDefault="00F53BAA" w:rsidP="00B47E1E">
      <w:pPr>
        <w:pStyle w:val="Heading2"/>
      </w:pPr>
      <w:r>
        <w:t>Internship</w:t>
      </w:r>
      <w:r w:rsidR="005E088C" w:rsidRPr="00565B06">
        <w:t xml:space="preserve">| </w:t>
      </w:r>
      <w:r>
        <w:rPr>
          <w:rStyle w:val="Emphasis"/>
        </w:rPr>
        <w:t>Holden Medical Laboratories, Sinner.</w:t>
      </w:r>
    </w:p>
    <w:p w14:paraId="1D46337D" w14:textId="408D27F2" w:rsidR="005E088C" w:rsidRPr="00565B06" w:rsidRDefault="00F53BAA" w:rsidP="004F199F">
      <w:pPr>
        <w:pStyle w:val="Heading3"/>
      </w:pPr>
      <w:r>
        <w:t>2021</w:t>
      </w:r>
    </w:p>
    <w:p w14:paraId="53AA7C7F" w14:textId="4EF410F0" w:rsidR="00E245C9" w:rsidRDefault="00F53BAA" w:rsidP="00E245C9">
      <w:r>
        <w:t xml:space="preserve">Relevant Work: Analysis </w:t>
      </w:r>
      <w:proofErr w:type="gramStart"/>
      <w:r>
        <w:t>In</w:t>
      </w:r>
      <w:proofErr w:type="gramEnd"/>
      <w:r>
        <w:t xml:space="preserve"> Quality Assurance Department, Instruments Handled (HPLC, UV Spectrophotometer, Tablet Compression Machine, etc.)</w:t>
      </w:r>
    </w:p>
    <w:p w14:paraId="7CB5B701" w14:textId="420789C6" w:rsidR="005E088C" w:rsidRPr="00565B06" w:rsidRDefault="00F53BAA" w:rsidP="00B47E1E">
      <w:pPr>
        <w:pStyle w:val="Heading2"/>
      </w:pPr>
      <w:r>
        <w:t>Trainee Pharmacist</w:t>
      </w:r>
      <w:r w:rsidR="005E088C" w:rsidRPr="00565B06">
        <w:t xml:space="preserve">| </w:t>
      </w:r>
      <w:r>
        <w:rPr>
          <w:rStyle w:val="Emphasis"/>
        </w:rPr>
        <w:t>Sanjay Medicals, Nasik Road.</w:t>
      </w:r>
    </w:p>
    <w:p w14:paraId="623A9CFE" w14:textId="57FB8D68" w:rsidR="005E088C" w:rsidRPr="00565B06" w:rsidRDefault="00E15AA4" w:rsidP="004F199F">
      <w:pPr>
        <w:pStyle w:val="Heading3"/>
      </w:pPr>
      <w:r>
        <w:t>2021</w:t>
      </w:r>
    </w:p>
    <w:p w14:paraId="7DA5B162" w14:textId="0BEBA7F4" w:rsidR="005E088C" w:rsidRDefault="00E15AA4" w:rsidP="005E088C">
      <w:r>
        <w:t>One year Experience</w:t>
      </w:r>
    </w:p>
    <w:p w14:paraId="0432C147" w14:textId="350293E4" w:rsidR="00E15AA4" w:rsidRPr="00E245C9" w:rsidRDefault="00E15AA4" w:rsidP="005E088C">
      <w:r>
        <w:t xml:space="preserve">Relevant Work: Software </w:t>
      </w:r>
      <w:r w:rsidR="00662C63">
        <w:t>Entries</w:t>
      </w:r>
      <w:r>
        <w:t>, Counter Sales,</w:t>
      </w:r>
      <w:r w:rsidR="00662C63">
        <w:t xml:space="preserve"> Day to Day Stock Clearance and </w:t>
      </w:r>
      <w:r w:rsidR="00B20FFC">
        <w:t>Reporting.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1E9BB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892F922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35A783" wp14:editId="1B683F9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6199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96C62FF" w14:textId="77777777" w:rsidR="00143224" w:rsidRPr="00565B06" w:rsidRDefault="00B45B5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9C9002129E34578982C4EE1EF50FBB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05FC719" w14:textId="77777777" w:rsidTr="00565B06">
        <w:tc>
          <w:tcPr>
            <w:tcW w:w="4320" w:type="dxa"/>
          </w:tcPr>
          <w:p w14:paraId="5482E129" w14:textId="1B19AD73" w:rsidR="00AC5C25" w:rsidRDefault="00AC5C25" w:rsidP="00AC5C25">
            <w:pPr>
              <w:pStyle w:val="ListBullet"/>
              <w:spacing w:after="80"/>
            </w:pPr>
            <w:r>
              <w:t>Quick Lerner</w:t>
            </w:r>
          </w:p>
          <w:p w14:paraId="5B562F93" w14:textId="77777777" w:rsidR="00AC5C25" w:rsidRDefault="00AC5C25" w:rsidP="00316CE4">
            <w:pPr>
              <w:pStyle w:val="ListBullet"/>
              <w:spacing w:after="80"/>
            </w:pPr>
            <w:r>
              <w:t>Good With Tackling Situations</w:t>
            </w:r>
          </w:p>
          <w:p w14:paraId="269AFC47" w14:textId="77777777" w:rsidR="00AC5C25" w:rsidRPr="00565B06" w:rsidRDefault="00AC5C25" w:rsidP="00316CE4">
            <w:pPr>
              <w:pStyle w:val="ListBullet"/>
              <w:spacing w:after="80"/>
            </w:pPr>
            <w:r>
              <w:t>Versatile</w:t>
            </w:r>
          </w:p>
        </w:tc>
        <w:tc>
          <w:tcPr>
            <w:tcW w:w="4320" w:type="dxa"/>
            <w:tcMar>
              <w:left w:w="576" w:type="dxa"/>
            </w:tcMar>
          </w:tcPr>
          <w:p w14:paraId="22CD07E9" w14:textId="0D8F94EC" w:rsidR="00143224" w:rsidRPr="00565B06" w:rsidRDefault="00AC5C25" w:rsidP="00565B06">
            <w:pPr>
              <w:pStyle w:val="ListBullet"/>
              <w:spacing w:after="80"/>
            </w:pPr>
            <w:r>
              <w:t>Basic Knowledge About Python</w:t>
            </w:r>
            <w:r w:rsidR="006C3035">
              <w:t>, SQL</w:t>
            </w:r>
          </w:p>
          <w:p w14:paraId="2EB54080" w14:textId="67F146EA" w:rsidR="00F904FC" w:rsidRPr="00565B06" w:rsidRDefault="00284521" w:rsidP="00565B06">
            <w:pPr>
              <w:pStyle w:val="ListBullet"/>
              <w:spacing w:after="80"/>
            </w:pPr>
            <w:r>
              <w:t>Instruments Handling</w:t>
            </w:r>
          </w:p>
          <w:p w14:paraId="7A783395" w14:textId="109384B7" w:rsidR="00F904FC" w:rsidRPr="00565B06" w:rsidRDefault="00284521" w:rsidP="00565B06">
            <w:pPr>
              <w:pStyle w:val="ListBullet"/>
              <w:spacing w:after="80"/>
            </w:pPr>
            <w:r>
              <w:t xml:space="preserve">MS Word, MS Excel, MS </w:t>
            </w:r>
            <w:r w:rsidR="004C50E6">
              <w:t>PowerPoint</w:t>
            </w:r>
            <w:r>
              <w:t xml:space="preserve">. </w:t>
            </w:r>
          </w:p>
        </w:tc>
      </w:tr>
      <w:tr w:rsidR="00B20FFC" w:rsidRPr="00565B06" w14:paraId="30FC13BE" w14:textId="77777777" w:rsidTr="00565B06">
        <w:tc>
          <w:tcPr>
            <w:tcW w:w="4320" w:type="dxa"/>
          </w:tcPr>
          <w:p w14:paraId="12BA6F20" w14:textId="1BA426CB" w:rsidR="00B20FFC" w:rsidRDefault="00B20FFC" w:rsidP="00B20FF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320" w:type="dxa"/>
            <w:tcMar>
              <w:left w:w="576" w:type="dxa"/>
            </w:tcMar>
          </w:tcPr>
          <w:p w14:paraId="1545C750" w14:textId="77777777" w:rsidR="00B20FFC" w:rsidRDefault="00B20FFC" w:rsidP="00B20FF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262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01"/>
        <w:gridCol w:w="8392"/>
      </w:tblGrid>
      <w:tr w:rsidR="00AC7C34" w:rsidRPr="00565B06" w14:paraId="22429F47" w14:textId="77777777" w:rsidTr="00D618F2">
        <w:trPr>
          <w:trHeight w:val="952"/>
        </w:trPr>
        <w:tc>
          <w:tcPr>
            <w:tcW w:w="701" w:type="dxa"/>
            <w:tcMar>
              <w:right w:w="216" w:type="dxa"/>
            </w:tcMar>
            <w:vAlign w:val="bottom"/>
          </w:tcPr>
          <w:p w14:paraId="4BA7C118" w14:textId="77777777" w:rsidR="00B20FFC" w:rsidRDefault="00B20FFC" w:rsidP="00D618F2">
            <w:pPr>
              <w:pStyle w:val="Icons"/>
            </w:pPr>
          </w:p>
          <w:p w14:paraId="2566008C" w14:textId="762A3107" w:rsidR="00B20FFC" w:rsidRPr="00565B06" w:rsidRDefault="00B20FFC" w:rsidP="00D618F2">
            <w:pPr>
              <w:pStyle w:val="Icons"/>
            </w:pPr>
          </w:p>
        </w:tc>
        <w:tc>
          <w:tcPr>
            <w:tcW w:w="8392" w:type="dxa"/>
          </w:tcPr>
          <w:p w14:paraId="552FB514" w14:textId="38CF2746" w:rsidR="00284521" w:rsidRPr="00B12E3A" w:rsidRDefault="00284521" w:rsidP="00D618F2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99881572"/>
            <w:r w:rsidRPr="00B12E3A">
              <w:rPr>
                <w:rFonts w:asciiTheme="minorHAnsi" w:hAnsiTheme="minorHAnsi" w:cstheme="minorHAnsi"/>
                <w:sz w:val="22"/>
                <w:szCs w:val="22"/>
              </w:rPr>
              <w:t>Information Given By me in my resume is true TO THE</w:t>
            </w:r>
            <w:r w:rsidR="00B12E3A" w:rsidRPr="00B12E3A">
              <w:rPr>
                <w:rFonts w:asciiTheme="minorHAnsi" w:hAnsiTheme="minorHAnsi" w:cstheme="minorHAnsi"/>
                <w:sz w:val="22"/>
                <w:szCs w:val="22"/>
              </w:rPr>
              <w:t xml:space="preserve"> BEST OF MY KNOWLEDGE and belief</w:t>
            </w:r>
            <w:bookmarkEnd w:id="0"/>
          </w:p>
        </w:tc>
      </w:tr>
    </w:tbl>
    <w:p w14:paraId="13F18F8E" w14:textId="77777777" w:rsidR="00D42A6C" w:rsidRPr="00D42A6C" w:rsidRDefault="00D42A6C" w:rsidP="00B20FFC"/>
    <w:sectPr w:rsidR="00D42A6C" w:rsidRPr="00D42A6C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53AC" w14:textId="77777777" w:rsidR="00B45B59" w:rsidRDefault="00B45B59" w:rsidP="00F534FB">
      <w:pPr>
        <w:spacing w:after="0"/>
      </w:pPr>
      <w:r>
        <w:separator/>
      </w:r>
    </w:p>
  </w:endnote>
  <w:endnote w:type="continuationSeparator" w:id="0">
    <w:p w14:paraId="30D62438" w14:textId="77777777" w:rsidR="00B45B59" w:rsidRDefault="00B45B5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F075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784A" w14:textId="77777777" w:rsidR="00B45B59" w:rsidRDefault="00B45B59" w:rsidP="00F534FB">
      <w:pPr>
        <w:spacing w:after="0"/>
      </w:pPr>
      <w:r>
        <w:separator/>
      </w:r>
    </w:p>
  </w:footnote>
  <w:footnote w:type="continuationSeparator" w:id="0">
    <w:p w14:paraId="1D153009" w14:textId="77777777" w:rsidR="00B45B59" w:rsidRDefault="00B45B5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86B5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77C781" wp14:editId="212D796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6153B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DD"/>
    <w:rsid w:val="00002750"/>
    <w:rsid w:val="00004D4E"/>
    <w:rsid w:val="00011895"/>
    <w:rsid w:val="00013818"/>
    <w:rsid w:val="00024730"/>
    <w:rsid w:val="000348ED"/>
    <w:rsid w:val="00040CF1"/>
    <w:rsid w:val="0004158B"/>
    <w:rsid w:val="00050D96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4521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25CA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0E6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710B"/>
    <w:rsid w:val="006104FF"/>
    <w:rsid w:val="00614B7C"/>
    <w:rsid w:val="0062239B"/>
    <w:rsid w:val="00625B8A"/>
    <w:rsid w:val="00637239"/>
    <w:rsid w:val="00644D4E"/>
    <w:rsid w:val="00646D01"/>
    <w:rsid w:val="00662C63"/>
    <w:rsid w:val="00663536"/>
    <w:rsid w:val="006648D4"/>
    <w:rsid w:val="00673F18"/>
    <w:rsid w:val="00676CEB"/>
    <w:rsid w:val="00683A86"/>
    <w:rsid w:val="0069300B"/>
    <w:rsid w:val="006A4C72"/>
    <w:rsid w:val="006C3035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2B97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5C25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2E3A"/>
    <w:rsid w:val="00B204FE"/>
    <w:rsid w:val="00B20FFC"/>
    <w:rsid w:val="00B25746"/>
    <w:rsid w:val="00B45B59"/>
    <w:rsid w:val="00B47E1E"/>
    <w:rsid w:val="00B544DD"/>
    <w:rsid w:val="00B54661"/>
    <w:rsid w:val="00B55487"/>
    <w:rsid w:val="00B763B5"/>
    <w:rsid w:val="00B90654"/>
    <w:rsid w:val="00B91175"/>
    <w:rsid w:val="00B97ED8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2A6C"/>
    <w:rsid w:val="00D5184A"/>
    <w:rsid w:val="00D5627D"/>
    <w:rsid w:val="00D618F2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AA4"/>
    <w:rsid w:val="00E245C9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3BAA"/>
    <w:rsid w:val="00F56FFE"/>
    <w:rsid w:val="00F904FC"/>
    <w:rsid w:val="00F935BF"/>
    <w:rsid w:val="00F94EB5"/>
    <w:rsid w:val="00FA4359"/>
    <w:rsid w:val="00FA4C84"/>
    <w:rsid w:val="00FB0F18"/>
    <w:rsid w:val="00FD438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557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CB005AA0E48198BE80E006D67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96C01-62DB-444B-BA9E-BB07EC8DEBBF}"/>
      </w:docPartPr>
      <w:docPartBody>
        <w:p w:rsidR="007E7D67" w:rsidRDefault="005258FA">
          <w:pPr>
            <w:pStyle w:val="30CCB005AA0E48198BE80E006D67AEF7"/>
          </w:pPr>
          <w:r w:rsidRPr="009D0878">
            <w:t>Address</w:t>
          </w:r>
        </w:p>
      </w:docPartBody>
    </w:docPart>
    <w:docPart>
      <w:docPartPr>
        <w:name w:val="3131C30FEE244A20AA59D0044D679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E802-52DF-4D2B-86C6-A9CE09C19DFE}"/>
      </w:docPartPr>
      <w:docPartBody>
        <w:p w:rsidR="007E7D67" w:rsidRDefault="005258FA">
          <w:pPr>
            <w:pStyle w:val="3131C30FEE244A20AA59D0044D679498"/>
          </w:pPr>
          <w:r w:rsidRPr="009D0878">
            <w:t>Phone</w:t>
          </w:r>
        </w:p>
      </w:docPartBody>
    </w:docPart>
    <w:docPart>
      <w:docPartPr>
        <w:name w:val="A1493FCA6C294CECAD10335370DD1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C507-29E3-46B4-9BE7-18A01368FD2B}"/>
      </w:docPartPr>
      <w:docPartBody>
        <w:p w:rsidR="007E7D67" w:rsidRDefault="005258FA">
          <w:pPr>
            <w:pStyle w:val="A1493FCA6C294CECAD10335370DD1F39"/>
          </w:pPr>
          <w:r w:rsidRPr="009D0878">
            <w:t>Email</w:t>
          </w:r>
        </w:p>
      </w:docPartBody>
    </w:docPart>
    <w:docPart>
      <w:docPartPr>
        <w:name w:val="E4920A847442411FAABD8A798EC9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55E3-5A05-48E1-96A2-9505FA766E49}"/>
      </w:docPartPr>
      <w:docPartBody>
        <w:p w:rsidR="007E7D67" w:rsidRDefault="005258FA">
          <w:pPr>
            <w:pStyle w:val="E4920A847442411FAABD8A798EC909E6"/>
          </w:pPr>
          <w:r w:rsidRPr="009D0878">
            <w:t>LinkedIn Profile</w:t>
          </w:r>
        </w:p>
      </w:docPartBody>
    </w:docPart>
    <w:docPart>
      <w:docPartPr>
        <w:name w:val="691ECA6FA3A947108306B49D16CAA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87FF-E795-4E2D-A248-D870C9EA3DA7}"/>
      </w:docPartPr>
      <w:docPartBody>
        <w:p w:rsidR="007E7D67" w:rsidRDefault="005258FA">
          <w:pPr>
            <w:pStyle w:val="691ECA6FA3A947108306B49D16CAA00F"/>
          </w:pPr>
          <w:r w:rsidRPr="009D0878">
            <w:t>Twitter/Blog/Portfolio</w:t>
          </w:r>
        </w:p>
      </w:docPartBody>
    </w:docPart>
    <w:docPart>
      <w:docPartPr>
        <w:name w:val="01033D57DD1D44B380E59A8E76AA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02AF-F53E-4C8B-83E4-9132DEFBB98B}"/>
      </w:docPartPr>
      <w:docPartBody>
        <w:p w:rsidR="007E7D67" w:rsidRDefault="005258FA">
          <w:pPr>
            <w:pStyle w:val="01033D57DD1D44B380E59A8E76AA395D"/>
          </w:pPr>
          <w:r w:rsidRPr="00D85CA4">
            <w:t>Objective</w:t>
          </w:r>
        </w:p>
      </w:docPartBody>
    </w:docPart>
    <w:docPart>
      <w:docPartPr>
        <w:name w:val="6AD76B3E655D4870BCA1190FD3EC2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CE63B-9074-4E38-A2DD-411F0EC5646A}"/>
      </w:docPartPr>
      <w:docPartBody>
        <w:p w:rsidR="007E7D67" w:rsidRDefault="005258FA">
          <w:pPr>
            <w:pStyle w:val="6AD76B3E655D4870BCA1190FD3EC23EC"/>
          </w:pPr>
          <w:r w:rsidRPr="00565B06">
            <w:t>Education</w:t>
          </w:r>
        </w:p>
      </w:docPartBody>
    </w:docPart>
    <w:docPart>
      <w:docPartPr>
        <w:name w:val="89819BCD0E904F618878D9E0D7A8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72295-B51D-46D5-8589-76A923D80337}"/>
      </w:docPartPr>
      <w:docPartBody>
        <w:p w:rsidR="007E7D67" w:rsidRDefault="005258FA">
          <w:pPr>
            <w:pStyle w:val="89819BCD0E904F618878D9E0D7A8AEA4"/>
          </w:pPr>
          <w:r w:rsidRPr="00565B06">
            <w:t>Experience</w:t>
          </w:r>
        </w:p>
      </w:docPartBody>
    </w:docPart>
    <w:docPart>
      <w:docPartPr>
        <w:name w:val="19C9002129E34578982C4EE1EF50F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AF74E-0530-47EC-9596-25F8724E63E1}"/>
      </w:docPartPr>
      <w:docPartBody>
        <w:p w:rsidR="007E7D67" w:rsidRDefault="005258FA">
          <w:pPr>
            <w:pStyle w:val="19C9002129E34578982C4EE1EF50FBB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FA"/>
    <w:rsid w:val="00376170"/>
    <w:rsid w:val="005258FA"/>
    <w:rsid w:val="007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CB005AA0E48198BE80E006D67AEF7">
    <w:name w:val="30CCB005AA0E48198BE80E006D67AEF7"/>
  </w:style>
  <w:style w:type="paragraph" w:customStyle="1" w:styleId="3131C30FEE244A20AA59D0044D679498">
    <w:name w:val="3131C30FEE244A20AA59D0044D679498"/>
  </w:style>
  <w:style w:type="paragraph" w:customStyle="1" w:styleId="A1493FCA6C294CECAD10335370DD1F39">
    <w:name w:val="A1493FCA6C294CECAD10335370DD1F39"/>
  </w:style>
  <w:style w:type="paragraph" w:customStyle="1" w:styleId="E4920A847442411FAABD8A798EC909E6">
    <w:name w:val="E4920A847442411FAABD8A798EC909E6"/>
  </w:style>
  <w:style w:type="paragraph" w:customStyle="1" w:styleId="691ECA6FA3A947108306B49D16CAA00F">
    <w:name w:val="691ECA6FA3A947108306B49D16CAA00F"/>
  </w:style>
  <w:style w:type="paragraph" w:customStyle="1" w:styleId="01033D57DD1D44B380E59A8E76AA395D">
    <w:name w:val="01033D57DD1D44B380E59A8E76AA395D"/>
  </w:style>
  <w:style w:type="paragraph" w:customStyle="1" w:styleId="6AD76B3E655D4870BCA1190FD3EC23EC">
    <w:name w:val="6AD76B3E655D4870BCA1190FD3EC23E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9819BCD0E904F618878D9E0D7A8AEA4">
    <w:name w:val="89819BCD0E904F618878D9E0D7A8AEA4"/>
  </w:style>
  <w:style w:type="paragraph" w:customStyle="1" w:styleId="19C9002129E34578982C4EE1EF50FBB4">
    <w:name w:val="19C9002129E34578982C4EE1EF50F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Yamuna Niwas Bungalow No.4, Nasik</CompanyAddress>
  <CompanyPhone>8421290166</CompanyPhone>
  <CompanyFax/>
  <CompanyEmail>Sakshimane9999@gmail.com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1D0D91-CAAE-43FA-BC1D-3AAF5338D5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www.linkedin.com/in/sakshi-mane</cp:keywords>
  <dc:description/>
  <cp:lastModifiedBy/>
  <cp:revision>1</cp:revision>
  <dcterms:created xsi:type="dcterms:W3CDTF">2022-04-02T12:55:00Z</dcterms:created>
  <dcterms:modified xsi:type="dcterms:W3CDTF">2022-04-03T07:40:00Z</dcterms:modified>
  <cp:category/>
  <cp:contentStatus>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